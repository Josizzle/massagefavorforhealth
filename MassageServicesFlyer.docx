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5F7" w:rsidRPr="000475F7" w:rsidRDefault="00632A66" w:rsidP="000475F7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2E4D1F4" wp14:editId="7F57626A">
                <wp:simplePos x="0" y="0"/>
                <wp:positionH relativeFrom="page">
                  <wp:posOffset>5486400</wp:posOffset>
                </wp:positionH>
                <wp:positionV relativeFrom="page">
                  <wp:posOffset>1993900</wp:posOffset>
                </wp:positionV>
                <wp:extent cx="1920240" cy="1210310"/>
                <wp:effectExtent l="0" t="0" r="0" b="8890"/>
                <wp:wrapTight wrapText="bothSides">
                  <wp:wrapPolygon edited="0">
                    <wp:start x="286" y="0"/>
                    <wp:lineTo x="286" y="21305"/>
                    <wp:lineTo x="20857" y="21305"/>
                    <wp:lineTo x="20857" y="0"/>
                    <wp:lineTo x="286" y="0"/>
                  </wp:wrapPolygon>
                </wp:wrapTight>
                <wp:docPr id="39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210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Pr="00BC0FC3" w:rsidRDefault="00BC0FC3" w:rsidP="000475F7">
                            <w:pPr>
                              <w:pStyle w:val="Heading1"/>
                              <w:rPr>
                                <w:b/>
                                <w:color w:val="auto"/>
                              </w:rPr>
                            </w:pPr>
                            <w:r w:rsidRPr="00BC0FC3">
                              <w:rPr>
                                <w:b/>
                                <w:color w:val="auto"/>
                              </w:rPr>
                              <w:t>Table and Chair Massage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8" o:spid="_x0000_s1026" type="#_x0000_t202" style="position:absolute;margin-left:6in;margin-top:157pt;width:151.2pt;height:95.3pt;z-index:2516582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" filled="f" stroked="f">
                <v:textbox inset=",0,,0">
                  <w:txbxContent>
                    <w:p w:rsidR="00BC0FC3" w:rsidRPr="00BC0FC3" w:rsidRDefault="00BC0FC3" w:rsidP="000475F7">
                      <w:pPr>
                        <w:pStyle w:val="Heading1"/>
                        <w:rPr>
                          <w:b/>
                          <w:color w:val="auto"/>
                        </w:rPr>
                      </w:pPr>
                      <w:r w:rsidRPr="00BC0FC3">
                        <w:rPr>
                          <w:b/>
                          <w:color w:val="auto"/>
                        </w:rPr>
                        <w:t>Table and Chair Massage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475F7">
        <w:rPr>
          <w:rFonts w:ascii="Times" w:eastAsia="Times New Roman" w:hAnsi="Times" w:cs="Times New Roman"/>
          <w:noProof/>
          <w:color w:val="0000FF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56" behindDoc="0" locked="0" layoutInCell="1" allowOverlap="1" wp14:anchorId="360A6764" wp14:editId="482D4776">
            <wp:simplePos x="0" y="0"/>
            <wp:positionH relativeFrom="page">
              <wp:posOffset>368300</wp:posOffset>
            </wp:positionH>
            <wp:positionV relativeFrom="page">
              <wp:posOffset>1955800</wp:posOffset>
            </wp:positionV>
            <wp:extent cx="5118100" cy="5930900"/>
            <wp:effectExtent l="0" t="0" r="12700" b="12700"/>
            <wp:wrapTight wrapText="bothSides">
              <wp:wrapPolygon edited="0">
                <wp:start x="322" y="1018"/>
                <wp:lineTo x="322" y="4625"/>
                <wp:lineTo x="4073" y="5643"/>
                <wp:lineTo x="5574" y="5643"/>
                <wp:lineTo x="0" y="7030"/>
                <wp:lineTo x="0" y="21554"/>
                <wp:lineTo x="21546" y="21554"/>
                <wp:lineTo x="21546" y="6013"/>
                <wp:lineTo x="21332" y="5735"/>
                <wp:lineTo x="20689" y="5643"/>
                <wp:lineTo x="16830" y="4163"/>
                <wp:lineTo x="17044" y="2035"/>
                <wp:lineTo x="15222" y="1850"/>
                <wp:lineTo x="4073" y="1018"/>
                <wp:lineTo x="322" y="1018"/>
              </wp:wrapPolygon>
            </wp:wrapTight>
            <wp:docPr id="51" name="irc_mi" descr="http://blustonespa.com/wp-content/uploads/2013/09/massage-services-denver-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lustonespa.com/wp-content/uploads/2013/09/massage-services-denver-co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75F7" w:rsidRDefault="00632A66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331203A" wp14:editId="6EAE35B2">
                <wp:simplePos x="0" y="0"/>
                <wp:positionH relativeFrom="page">
                  <wp:posOffset>5486400</wp:posOffset>
                </wp:positionH>
                <wp:positionV relativeFrom="page">
                  <wp:posOffset>3204210</wp:posOffset>
                </wp:positionV>
                <wp:extent cx="1920240" cy="1550035"/>
                <wp:effectExtent l="0" t="0" r="0" b="24765"/>
                <wp:wrapTight wrapText="bothSides">
                  <wp:wrapPolygon edited="0">
                    <wp:start x="286" y="0"/>
                    <wp:lineTo x="286" y="21591"/>
                    <wp:lineTo x="20857" y="21591"/>
                    <wp:lineTo x="20857" y="0"/>
                    <wp:lineTo x="286" y="0"/>
                  </wp:wrapPolygon>
                </wp:wrapTight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55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BC0FC3" w:rsidRPr="00BC0FC3" w:rsidRDefault="00BC0FC3" w:rsidP="00BC0FC3">
                            <w:pPr>
                              <w:pStyle w:val="Heading3"/>
                              <w:rPr>
                                <w:color w:val="auto"/>
                                <w:sz w:val="48"/>
                                <w:szCs w:val="48"/>
                              </w:rPr>
                            </w:pPr>
                            <w:r w:rsidRPr="00BC0FC3">
                              <w:rPr>
                                <w:color w:val="auto"/>
                                <w:sz w:val="48"/>
                                <w:szCs w:val="48"/>
                              </w:rPr>
                              <w:t>(Most Insurance Accepted)</w:t>
                            </w:r>
                          </w:p>
                          <w:p w:rsidR="00BC0FC3" w:rsidRDefault="00BC0FC3" w:rsidP="000475F7">
                            <w:pPr>
                              <w:pStyle w:val="Heading3"/>
                              <w:rPr>
                                <w:b w:val="0"/>
                                <w:color w:val="auto"/>
                              </w:rPr>
                            </w:pPr>
                          </w:p>
                          <w:p w:rsidR="00BC0FC3" w:rsidRPr="00632A66" w:rsidRDefault="00BC0FC3" w:rsidP="000475F7">
                            <w:pPr>
                              <w:pStyle w:val="Heading3"/>
                              <w:rPr>
                                <w:b w:val="0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6in;margin-top:252.3pt;width:151.2pt;height:122.0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" mv:complextextbox="1" filled="f" stroked="f">
                <v:textbox inset=",0,,0">
                  <w:txbxContent>
                    <w:p w:rsidR="00BC0FC3" w:rsidRPr="00BC0FC3" w:rsidRDefault="00BC0FC3" w:rsidP="00BC0FC3">
                      <w:pPr>
                        <w:pStyle w:val="Heading3"/>
                        <w:rPr>
                          <w:color w:val="auto"/>
                          <w:sz w:val="48"/>
                          <w:szCs w:val="48"/>
                        </w:rPr>
                      </w:pPr>
                      <w:r w:rsidRPr="00BC0FC3">
                        <w:rPr>
                          <w:color w:val="auto"/>
                          <w:sz w:val="48"/>
                          <w:szCs w:val="48"/>
                        </w:rPr>
                        <w:t>(Most Insurance Accepted)</w:t>
                      </w:r>
                    </w:p>
                    <w:p w:rsidR="00BC0FC3" w:rsidRDefault="00BC0FC3" w:rsidP="000475F7">
                      <w:pPr>
                        <w:pStyle w:val="Heading3"/>
                        <w:rPr>
                          <w:b w:val="0"/>
                          <w:color w:val="auto"/>
                        </w:rPr>
                      </w:pPr>
                    </w:p>
                    <w:p w:rsidR="00BC0FC3" w:rsidRPr="00632A66" w:rsidRDefault="00BC0FC3" w:rsidP="000475F7">
                      <w:pPr>
                        <w:pStyle w:val="Heading3"/>
                        <w:rPr>
                          <w:b w:val="0"/>
                          <w:color w:val="auto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C4EEBB2" wp14:editId="6AB4D338">
                <wp:simplePos x="0" y="0"/>
                <wp:positionH relativeFrom="page">
                  <wp:posOffset>5486400</wp:posOffset>
                </wp:positionH>
                <wp:positionV relativeFrom="page">
                  <wp:posOffset>4719955</wp:posOffset>
                </wp:positionV>
                <wp:extent cx="1920240" cy="1550035"/>
                <wp:effectExtent l="0" t="0" r="0" b="24765"/>
                <wp:wrapTight wrapText="bothSides">
                  <wp:wrapPolygon edited="0">
                    <wp:start x="286" y="0"/>
                    <wp:lineTo x="286" y="21591"/>
                    <wp:lineTo x="20857" y="21591"/>
                    <wp:lineTo x="20857" y="0"/>
                    <wp:lineTo x="286" y="0"/>
                  </wp:wrapPolygon>
                </wp:wrapTight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55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BC0FC3" w:rsidRDefault="00BC0FC3" w:rsidP="000475F7">
                            <w:pPr>
                              <w:pStyle w:val="Heading3"/>
                              <w:rPr>
                                <w:b w:val="0"/>
                                <w:color w:val="auto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</w:rPr>
                              <w:t>Church, Home, Business and Special Events.</w:t>
                            </w:r>
                          </w:p>
                          <w:p w:rsidR="00BC0FC3" w:rsidRDefault="00BC0FC3" w:rsidP="000475F7">
                            <w:pPr>
                              <w:pStyle w:val="Heading3"/>
                              <w:rPr>
                                <w:b w:val="0"/>
                                <w:color w:val="auto"/>
                              </w:rPr>
                            </w:pPr>
                          </w:p>
                          <w:p w:rsidR="00BC0FC3" w:rsidRPr="00632A66" w:rsidRDefault="00BC0FC3" w:rsidP="000475F7">
                            <w:pPr>
                              <w:pStyle w:val="Heading3"/>
                              <w:rPr>
                                <w:b w:val="0"/>
                                <w:color w:val="auto"/>
                              </w:rPr>
                            </w:pPr>
                            <w:r w:rsidRPr="00632A66">
                              <w:rPr>
                                <w:b w:val="0"/>
                                <w:color w:val="auto"/>
                              </w:rPr>
                              <w:t>With Purchase of Massage you get a Free Chair Massage</w:t>
                            </w:r>
                            <w:r>
                              <w:rPr>
                                <w:b w:val="0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margin-left:6in;margin-top:371.65pt;width:151.2pt;height:122.05pt;z-index:2516582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" mv:complextextbox="1" filled="f" stroked="f">
                <v:textbox inset=",0,,0">
                  <w:txbxContent>
                    <w:p w:rsidR="00BC0FC3" w:rsidRDefault="00BC0FC3" w:rsidP="000475F7">
                      <w:pPr>
                        <w:pStyle w:val="Heading3"/>
                        <w:rPr>
                          <w:b w:val="0"/>
                          <w:color w:val="auto"/>
                        </w:rPr>
                      </w:pPr>
                      <w:r>
                        <w:rPr>
                          <w:b w:val="0"/>
                          <w:color w:val="auto"/>
                        </w:rPr>
                        <w:t>Church, Home, Business and Special Events.</w:t>
                      </w:r>
                    </w:p>
                    <w:p w:rsidR="00BC0FC3" w:rsidRDefault="00BC0FC3" w:rsidP="000475F7">
                      <w:pPr>
                        <w:pStyle w:val="Heading3"/>
                        <w:rPr>
                          <w:b w:val="0"/>
                          <w:color w:val="auto"/>
                        </w:rPr>
                      </w:pPr>
                    </w:p>
                    <w:p w:rsidR="00BC0FC3" w:rsidRPr="00632A66" w:rsidRDefault="00BC0FC3" w:rsidP="000475F7">
                      <w:pPr>
                        <w:pStyle w:val="Heading3"/>
                        <w:rPr>
                          <w:b w:val="0"/>
                          <w:color w:val="auto"/>
                        </w:rPr>
                      </w:pPr>
                      <w:r w:rsidRPr="00632A66">
                        <w:rPr>
                          <w:b w:val="0"/>
                          <w:color w:val="auto"/>
                        </w:rPr>
                        <w:t>With Purchase of Massage you get a Free Chair Massage</w:t>
                      </w:r>
                      <w:r>
                        <w:rPr>
                          <w:b w:val="0"/>
                          <w:color w:val="auto"/>
                        </w:rPr>
                        <w:t>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9280" behindDoc="0" locked="0" layoutInCell="1" allowOverlap="1" wp14:anchorId="3617F717" wp14:editId="506F0ED6">
                <wp:simplePos x="0" y="0"/>
                <wp:positionH relativeFrom="page">
                  <wp:posOffset>4625340</wp:posOffset>
                </wp:positionH>
                <wp:positionV relativeFrom="page">
                  <wp:posOffset>6269990</wp:posOffset>
                </wp:positionV>
                <wp:extent cx="1898650" cy="1616710"/>
                <wp:effectExtent l="76200" t="101600" r="133350" b="110490"/>
                <wp:wrapTight wrapText="bothSides">
                  <wp:wrapPolygon edited="0">
                    <wp:start x="10114" y="-1357"/>
                    <wp:lineTo x="867" y="-1018"/>
                    <wp:lineTo x="867" y="4412"/>
                    <wp:lineTo x="-867" y="4412"/>
                    <wp:lineTo x="-867" y="13574"/>
                    <wp:lineTo x="-289" y="15610"/>
                    <wp:lineTo x="4045" y="20701"/>
                    <wp:lineTo x="4334" y="20701"/>
                    <wp:lineTo x="8091" y="22397"/>
                    <wp:lineTo x="8380" y="22737"/>
                    <wp:lineTo x="13870" y="22737"/>
                    <wp:lineTo x="14159" y="22397"/>
                    <wp:lineTo x="17916" y="20701"/>
                    <wp:lineTo x="18205" y="20701"/>
                    <wp:lineTo x="22250" y="15610"/>
                    <wp:lineTo x="22250" y="15271"/>
                    <wp:lineTo x="22828" y="10181"/>
                    <wp:lineTo x="22828" y="9841"/>
                    <wp:lineTo x="21383" y="4751"/>
                    <wp:lineTo x="21672" y="2375"/>
                    <wp:lineTo x="15893" y="-1018"/>
                    <wp:lineTo x="12136" y="-1357"/>
                    <wp:lineTo x="10114" y="-1357"/>
                  </wp:wrapPolygon>
                </wp:wrapTight>
                <wp:docPr id="4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0" cy="16167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635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25378" dir="21000125" algn="ctr" rotWithShape="0">
                            <a:schemeClr val="tx1">
                              <a:lumMod val="65000"/>
                              <a:lumOff val="35000"/>
                              <a:alpha val="25000"/>
                            </a:scheme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Pr="00632A66" w:rsidRDefault="00BC0FC3" w:rsidP="000475F7">
                            <w:pPr>
                              <w:pStyle w:val="BlockTex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FREE</w:t>
                            </w:r>
                            <w:r w:rsidRPr="00632A66">
                              <w:rPr>
                                <w:color w:val="auto"/>
                              </w:rPr>
                              <w:t xml:space="preserve"> Chair Massage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364.2pt;margin-top:493.7pt;width:149.5pt;height:127.3pt;z-index:25165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" fillcolor="#ddd [3204]" strokecolor="#969696 [3206]" strokeweight="5pt">
                <v:shadow on="t" color="#5a5a5a [2109]" opacity=".25" mv:blur="50800f" offset=".69425mm,-4406emu"/>
                <v:textbox inset="0,0,0,0">
                  <w:txbxContent>
                    <w:p w:rsidR="00BC0FC3" w:rsidRPr="00632A66" w:rsidRDefault="00BC0FC3" w:rsidP="000475F7">
                      <w:pPr>
                        <w:pStyle w:val="BlockTex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FREE</w:t>
                      </w:r>
                      <w:r w:rsidRPr="00632A66">
                        <w:rPr>
                          <w:color w:val="auto"/>
                        </w:rPr>
                        <w:t xml:space="preserve"> Chair Massage</w:t>
                      </w:r>
                    </w:p>
                  </w:txbxContent>
                </v:textbox>
                <w10:wrap type="tight" anchorx="page" anchory="page"/>
              </v:oval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34" behindDoc="0" locked="0" layoutInCell="1" allowOverlap="1" wp14:anchorId="4F990DA5" wp14:editId="3DAD4DFB">
                <wp:simplePos x="0" y="0"/>
                <wp:positionH relativeFrom="page">
                  <wp:posOffset>2443480</wp:posOffset>
                </wp:positionH>
                <wp:positionV relativeFrom="page">
                  <wp:posOffset>706755</wp:posOffset>
                </wp:positionV>
                <wp:extent cx="4780915" cy="1005840"/>
                <wp:effectExtent l="0" t="0" r="0" b="10160"/>
                <wp:wrapTight wrapText="bothSides">
                  <wp:wrapPolygon edited="0">
                    <wp:start x="115" y="0"/>
                    <wp:lineTo x="115" y="21273"/>
                    <wp:lineTo x="21345" y="21273"/>
                    <wp:lineTo x="21345" y="0"/>
                    <wp:lineTo x="115" y="0"/>
                  </wp:wrapPolygon>
                </wp:wrapTight>
                <wp:docPr id="4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91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Pr="000475F7" w:rsidRDefault="00BC0FC3" w:rsidP="000475F7">
                            <w:pPr>
                              <w:pStyle w:val="Title"/>
                              <w:rPr>
                                <w:sz w:val="86"/>
                                <w:szCs w:val="86"/>
                              </w:rPr>
                            </w:pPr>
                            <w:r w:rsidRPr="000475F7">
                              <w:rPr>
                                <w:sz w:val="86"/>
                                <w:szCs w:val="86"/>
                              </w:rPr>
                              <w:t>M. Nicole Josecite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192.4pt;margin-top:55.65pt;width:376.45pt;height:79.2pt;z-index: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" filled="f" stroked="f">
                <v:textbox inset=",0,,0">
                  <w:txbxContent>
                    <w:p w:rsidR="00BC0FC3" w:rsidRPr="000475F7" w:rsidRDefault="00BC0FC3" w:rsidP="000475F7">
                      <w:pPr>
                        <w:pStyle w:val="Title"/>
                        <w:rPr>
                          <w:sz w:val="86"/>
                          <w:szCs w:val="86"/>
                        </w:rPr>
                      </w:pPr>
                      <w:r w:rsidRPr="000475F7">
                        <w:rPr>
                          <w:sz w:val="86"/>
                          <w:szCs w:val="86"/>
                        </w:rPr>
                        <w:t>M. Nicole Josecite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33" behindDoc="0" locked="0" layoutInCell="1" allowOverlap="1" wp14:anchorId="3C956442" wp14:editId="4A341C28">
                <wp:simplePos x="0" y="0"/>
                <wp:positionH relativeFrom="page">
                  <wp:posOffset>2443480</wp:posOffset>
                </wp:positionH>
                <wp:positionV relativeFrom="page">
                  <wp:posOffset>417830</wp:posOffset>
                </wp:positionV>
                <wp:extent cx="4780915" cy="319405"/>
                <wp:effectExtent l="0" t="0" r="0" b="10795"/>
                <wp:wrapTight wrapText="bothSides">
                  <wp:wrapPolygon edited="0">
                    <wp:start x="115" y="0"/>
                    <wp:lineTo x="115" y="20612"/>
                    <wp:lineTo x="21345" y="20612"/>
                    <wp:lineTo x="21345" y="0"/>
                    <wp:lineTo x="115" y="0"/>
                  </wp:wrapPolygon>
                </wp:wrapTight>
                <wp:docPr id="4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915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Default="00BC0FC3" w:rsidP="000475F7">
                            <w:pPr>
                              <w:pStyle w:val="Subtitle"/>
                            </w:pPr>
                            <w:r>
                              <w:t>Massage Favor For Health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1" type="#_x0000_t202" style="position:absolute;margin-left:192.4pt;margin-top:32.9pt;width:376.45pt;height:25.15pt;z-index: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" filled="f" stroked="f">
                <v:textbox inset=",0,,0">
                  <w:txbxContent>
                    <w:p w:rsidR="00BC0FC3" w:rsidRDefault="00BC0FC3" w:rsidP="000475F7">
                      <w:pPr>
                        <w:pStyle w:val="Subtitle"/>
                      </w:pPr>
                      <w:r>
                        <w:t>Massage Favor For Health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C28FEC0" wp14:editId="5BC1EBE2">
                <wp:simplePos x="0" y="0"/>
                <wp:positionH relativeFrom="page">
                  <wp:posOffset>2443480</wp:posOffset>
                </wp:positionH>
                <wp:positionV relativeFrom="page">
                  <wp:posOffset>1720215</wp:posOffset>
                </wp:positionV>
                <wp:extent cx="4780915" cy="228600"/>
                <wp:effectExtent l="0" t="0" r="0" b="0"/>
                <wp:wrapTight wrapText="bothSides">
                  <wp:wrapPolygon edited="0">
                    <wp:start x="115" y="0"/>
                    <wp:lineTo x="115" y="19200"/>
                    <wp:lineTo x="21345" y="19200"/>
                    <wp:lineTo x="21345" y="0"/>
                    <wp:lineTo x="115" y="0"/>
                  </wp:wrapPolygon>
                </wp:wrapTight>
                <wp:docPr id="4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9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Default="00BC0FC3" w:rsidP="000475F7">
                            <w:pPr>
                              <w:pStyle w:val="Style1"/>
                            </w:pPr>
                            <w:r>
                              <w:t>njosecite@yahoo.com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192.4pt;margin-top:135.45pt;width:376.45pt;height:18pt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" filled="f" stroked="f">
                <v:textbox inset=",0,,0">
                  <w:txbxContent>
                    <w:p w:rsidR="00BC0FC3" w:rsidRDefault="00BC0FC3" w:rsidP="000475F7">
                      <w:pPr>
                        <w:pStyle w:val="Style1"/>
                      </w:pPr>
                      <w:r>
                        <w:t>njosecite@yahoo.com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31" behindDoc="0" locked="0" layoutInCell="1" allowOverlap="1" wp14:anchorId="398318AA" wp14:editId="75560A3F">
                <wp:simplePos x="0" y="0"/>
                <wp:positionH relativeFrom="page">
                  <wp:posOffset>6936740</wp:posOffset>
                </wp:positionH>
                <wp:positionV relativeFrom="page">
                  <wp:posOffset>7964170</wp:posOffset>
                </wp:positionV>
                <wp:extent cx="226695" cy="1691640"/>
                <wp:effectExtent l="2540" t="127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ContactDetails"/>
                            </w:pPr>
                            <w:r>
                              <w:t>(407) 601-3712</w:t>
                            </w:r>
                          </w:p>
                          <w:p w:rsidR="00BC0FC3" w:rsidRDefault="00BC0FC3" w:rsidP="000475F7">
                            <w:pPr>
                              <w:pStyle w:val="ContactDetails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546.2pt;margin-top:627.1pt;width:17.85pt;height:133.2pt;z-index:251658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ContactDetails"/>
                      </w:pPr>
                      <w:r>
                        <w:t>(407) 601-3712</w:t>
                      </w:r>
                    </w:p>
                    <w:p w:rsidR="00BC0FC3" w:rsidRDefault="00BC0FC3" w:rsidP="000475F7">
                      <w:pPr>
                        <w:pStyle w:val="Contact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32" behindDoc="0" locked="0" layoutInCell="1" allowOverlap="1" wp14:anchorId="00D40096" wp14:editId="60272AF8">
                <wp:simplePos x="0" y="0"/>
                <wp:positionH relativeFrom="page">
                  <wp:posOffset>5936615</wp:posOffset>
                </wp:positionH>
                <wp:positionV relativeFrom="page">
                  <wp:posOffset>7964170</wp:posOffset>
                </wp:positionV>
                <wp:extent cx="228600" cy="1691640"/>
                <wp:effectExtent l="0" t="0" r="0" b="10160"/>
                <wp:wrapTight wrapText="bothSides">
                  <wp:wrapPolygon edited="0">
                    <wp:start x="0" y="0"/>
                    <wp:lineTo x="0" y="21405"/>
                    <wp:lineTo x="19200" y="21405"/>
                    <wp:lineTo x="19200" y="0"/>
                    <wp:lineTo x="0" y="0"/>
                  </wp:wrapPolygon>
                </wp:wrapTight>
                <wp:docPr id="3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Heading4"/>
                            </w:pPr>
                            <w:r>
                              <w:t>M. Nicole Josecite</w:t>
                            </w:r>
                          </w:p>
                          <w:p w:rsidR="00BC0FC3" w:rsidRDefault="00BC0FC3" w:rsidP="000475F7">
                            <w:pPr>
                              <w:pStyle w:val="Heading4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margin-left:467.45pt;margin-top:627.1pt;width:18pt;height:133.2pt;z-index: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Heading4"/>
                      </w:pPr>
                      <w:r>
                        <w:t>M. Nicole Josecite</w:t>
                      </w:r>
                    </w:p>
                    <w:p w:rsidR="00BC0FC3" w:rsidRDefault="00BC0FC3" w:rsidP="000475F7">
                      <w:pPr>
                        <w:pStyle w:val="Heading4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35" behindDoc="0" locked="0" layoutInCell="1" allowOverlap="1" wp14:anchorId="59A859F0" wp14:editId="2A8F3C6F">
                <wp:simplePos x="0" y="0"/>
                <wp:positionH relativeFrom="page">
                  <wp:posOffset>6179820</wp:posOffset>
                </wp:positionH>
                <wp:positionV relativeFrom="page">
                  <wp:posOffset>7964170</wp:posOffset>
                </wp:positionV>
                <wp:extent cx="226695" cy="1691640"/>
                <wp:effectExtent l="0" t="127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ContactDetails"/>
                            </w:pPr>
                            <w:r>
                              <w:t>(407) 803-1847</w:t>
                            </w:r>
                          </w:p>
                          <w:p w:rsidR="00BC0FC3" w:rsidRDefault="00BC0FC3" w:rsidP="000475F7">
                            <w:pPr>
                              <w:pStyle w:val="ContactDetails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margin-left:486.6pt;margin-top:627.1pt;width:17.85pt;height:133.2pt;z-index: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ContactDetails"/>
                      </w:pPr>
                      <w:r>
                        <w:t>(407) 803-1847</w:t>
                      </w:r>
                    </w:p>
                    <w:p w:rsidR="00BC0FC3" w:rsidRDefault="00BC0FC3" w:rsidP="000475F7">
                      <w:pPr>
                        <w:pStyle w:val="Contact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36" behindDoc="0" locked="0" layoutInCell="1" allowOverlap="1" wp14:anchorId="540E258C" wp14:editId="3DC340AE">
                <wp:simplePos x="0" y="0"/>
                <wp:positionH relativeFrom="page">
                  <wp:posOffset>5180330</wp:posOffset>
                </wp:positionH>
                <wp:positionV relativeFrom="page">
                  <wp:posOffset>7964170</wp:posOffset>
                </wp:positionV>
                <wp:extent cx="228600" cy="1691640"/>
                <wp:effectExtent l="0" t="0" r="0" b="10160"/>
                <wp:wrapTight wrapText="bothSides">
                  <wp:wrapPolygon edited="0">
                    <wp:start x="0" y="0"/>
                    <wp:lineTo x="0" y="21405"/>
                    <wp:lineTo x="19200" y="21405"/>
                    <wp:lineTo x="19200" y="0"/>
                    <wp:lineTo x="0" y="0"/>
                  </wp:wrapPolygon>
                </wp:wrapTight>
                <wp:docPr id="3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Heading4"/>
                            </w:pPr>
                            <w:r>
                              <w:t>M. Nicole Josecite</w:t>
                            </w:r>
                          </w:p>
                          <w:p w:rsidR="00BC0FC3" w:rsidRDefault="00BC0FC3" w:rsidP="000475F7">
                            <w:pPr>
                              <w:pStyle w:val="Heading4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407.9pt;margin-top:627.1pt;width:18pt;height:133.2pt;z-index: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Heading4"/>
                      </w:pPr>
                      <w:r>
                        <w:t>M. Nicole Josecite</w:t>
                      </w:r>
                    </w:p>
                    <w:p w:rsidR="00BC0FC3" w:rsidRDefault="00BC0FC3" w:rsidP="000475F7">
                      <w:pPr>
                        <w:pStyle w:val="Heading4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06951E5E" wp14:editId="21BAB6BF">
                <wp:simplePos x="0" y="0"/>
                <wp:positionH relativeFrom="page">
                  <wp:posOffset>5423535</wp:posOffset>
                </wp:positionH>
                <wp:positionV relativeFrom="page">
                  <wp:posOffset>7964170</wp:posOffset>
                </wp:positionV>
                <wp:extent cx="226695" cy="1691640"/>
                <wp:effectExtent l="635" t="1270" r="127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ContactDetails"/>
                            </w:pPr>
                            <w:r>
                              <w:t>(407) 601-3712</w:t>
                            </w:r>
                          </w:p>
                          <w:p w:rsidR="00BC0FC3" w:rsidRDefault="00BC0FC3" w:rsidP="000475F7">
                            <w:pPr>
                              <w:pStyle w:val="ContactDetails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427.05pt;margin-top:627.1pt;width:17.85pt;height:133.2pt;z-index: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ContactDetails"/>
                      </w:pPr>
                      <w:r>
                        <w:t>(407) 601-3712</w:t>
                      </w:r>
                    </w:p>
                    <w:p w:rsidR="00BC0FC3" w:rsidRDefault="00BC0FC3" w:rsidP="000475F7">
                      <w:pPr>
                        <w:pStyle w:val="Contact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13017284" wp14:editId="3992DD1D">
                <wp:simplePos x="0" y="0"/>
                <wp:positionH relativeFrom="page">
                  <wp:posOffset>4423410</wp:posOffset>
                </wp:positionH>
                <wp:positionV relativeFrom="page">
                  <wp:posOffset>7964170</wp:posOffset>
                </wp:positionV>
                <wp:extent cx="228600" cy="1691640"/>
                <wp:effectExtent l="0" t="0" r="0" b="10160"/>
                <wp:wrapTight wrapText="bothSides">
                  <wp:wrapPolygon edited="0">
                    <wp:start x="0" y="0"/>
                    <wp:lineTo x="0" y="21405"/>
                    <wp:lineTo x="19200" y="21405"/>
                    <wp:lineTo x="19200" y="0"/>
                    <wp:lineTo x="0" y="0"/>
                  </wp:wrapPolygon>
                </wp:wrapTight>
                <wp:docPr id="3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Heading4"/>
                            </w:pPr>
                            <w:r>
                              <w:t>M. Nicole Josecite</w:t>
                            </w:r>
                          </w:p>
                          <w:p w:rsidR="00BC0FC3" w:rsidRDefault="00BC0FC3" w:rsidP="000475F7">
                            <w:pPr>
                              <w:pStyle w:val="Heading4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348.3pt;margin-top:627.1pt;width:18pt;height:133.2pt;z-index: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Heading4"/>
                      </w:pPr>
                      <w:r>
                        <w:t>M. Nicole Josecite</w:t>
                      </w:r>
                    </w:p>
                    <w:p w:rsidR="00BC0FC3" w:rsidRDefault="00BC0FC3" w:rsidP="000475F7">
                      <w:pPr>
                        <w:pStyle w:val="Heading4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2396CFD" wp14:editId="0016FC62">
                <wp:simplePos x="0" y="0"/>
                <wp:positionH relativeFrom="page">
                  <wp:posOffset>4666615</wp:posOffset>
                </wp:positionH>
                <wp:positionV relativeFrom="page">
                  <wp:posOffset>7964170</wp:posOffset>
                </wp:positionV>
                <wp:extent cx="226695" cy="1691640"/>
                <wp:effectExtent l="5715" t="127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ContactDetails"/>
                            </w:pPr>
                            <w:r>
                              <w:t>(407) 803-1847</w:t>
                            </w:r>
                          </w:p>
                          <w:p w:rsidR="00BC0FC3" w:rsidRDefault="00BC0FC3" w:rsidP="000475F7">
                            <w:pPr>
                              <w:pStyle w:val="ContactDetails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367.45pt;margin-top:627.1pt;width:17.85pt;height:133.2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ContactDetails"/>
                      </w:pPr>
                      <w:r>
                        <w:t>(407) 803-1847</w:t>
                      </w:r>
                    </w:p>
                    <w:p w:rsidR="00BC0FC3" w:rsidRDefault="00BC0FC3" w:rsidP="000475F7">
                      <w:pPr>
                        <w:pStyle w:val="Contact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DCE03F" wp14:editId="10937D8C">
                <wp:simplePos x="0" y="0"/>
                <wp:positionH relativeFrom="page">
                  <wp:posOffset>3667125</wp:posOffset>
                </wp:positionH>
                <wp:positionV relativeFrom="page">
                  <wp:posOffset>7964170</wp:posOffset>
                </wp:positionV>
                <wp:extent cx="228600" cy="1691640"/>
                <wp:effectExtent l="0" t="0" r="0" b="10160"/>
                <wp:wrapTight wrapText="bothSides">
                  <wp:wrapPolygon edited="0">
                    <wp:start x="0" y="0"/>
                    <wp:lineTo x="0" y="21405"/>
                    <wp:lineTo x="19200" y="21405"/>
                    <wp:lineTo x="19200" y="0"/>
                    <wp:lineTo x="0" y="0"/>
                  </wp:wrapPolygon>
                </wp:wrapTight>
                <wp:docPr id="3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Heading4"/>
                            </w:pPr>
                            <w:r>
                              <w:t>M. Nicole Josecite</w:t>
                            </w:r>
                          </w:p>
                          <w:p w:rsidR="00BC0FC3" w:rsidRDefault="00BC0FC3" w:rsidP="000475F7">
                            <w:pPr>
                              <w:pStyle w:val="Heading4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margin-left:288.75pt;margin-top:627.1pt;width:18pt;height:133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Heading4"/>
                      </w:pPr>
                      <w:r>
                        <w:t>M. Nicole Josecite</w:t>
                      </w:r>
                    </w:p>
                    <w:p w:rsidR="00BC0FC3" w:rsidRDefault="00BC0FC3" w:rsidP="000475F7">
                      <w:pPr>
                        <w:pStyle w:val="Heading4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5442EE3" wp14:editId="23C75F47">
                <wp:simplePos x="0" y="0"/>
                <wp:positionH relativeFrom="page">
                  <wp:posOffset>3910330</wp:posOffset>
                </wp:positionH>
                <wp:positionV relativeFrom="page">
                  <wp:posOffset>7964170</wp:posOffset>
                </wp:positionV>
                <wp:extent cx="226695" cy="1691640"/>
                <wp:effectExtent l="0" t="1270" r="317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ContactDetails"/>
                            </w:pPr>
                            <w:r>
                              <w:t>(407) 601-3712</w:t>
                            </w:r>
                          </w:p>
                          <w:p w:rsidR="00BC0FC3" w:rsidRDefault="00BC0FC3" w:rsidP="000475F7">
                            <w:pPr>
                              <w:pStyle w:val="ContactDetails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margin-left:307.9pt;margin-top:627.1pt;width:17.85pt;height:133.2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ContactDetails"/>
                      </w:pPr>
                      <w:r>
                        <w:t>(407) 601-3712</w:t>
                      </w:r>
                    </w:p>
                    <w:p w:rsidR="00BC0FC3" w:rsidRDefault="00BC0FC3" w:rsidP="000475F7">
                      <w:pPr>
                        <w:pStyle w:val="Contact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29ED98A" wp14:editId="130C53FC">
                <wp:simplePos x="0" y="0"/>
                <wp:positionH relativeFrom="page">
                  <wp:posOffset>2910840</wp:posOffset>
                </wp:positionH>
                <wp:positionV relativeFrom="page">
                  <wp:posOffset>7964170</wp:posOffset>
                </wp:positionV>
                <wp:extent cx="228600" cy="1691640"/>
                <wp:effectExtent l="0" t="0" r="0" b="10160"/>
                <wp:wrapTight wrapText="bothSides">
                  <wp:wrapPolygon edited="0">
                    <wp:start x="0" y="0"/>
                    <wp:lineTo x="0" y="21405"/>
                    <wp:lineTo x="19200" y="21405"/>
                    <wp:lineTo x="19200" y="0"/>
                    <wp:lineTo x="0" y="0"/>
                  </wp:wrapPolygon>
                </wp:wrapTight>
                <wp:docPr id="2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Heading4"/>
                            </w:pPr>
                            <w:r>
                              <w:t>M. Nicole Josecite</w:t>
                            </w:r>
                          </w:p>
                          <w:p w:rsidR="00BC0FC3" w:rsidRDefault="00BC0FC3" w:rsidP="000475F7">
                            <w:pPr>
                              <w:pStyle w:val="Heading4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margin-left:229.2pt;margin-top:627.1pt;width:18pt;height:133.2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Heading4"/>
                      </w:pPr>
                      <w:r>
                        <w:t>M. Nicole Josecite</w:t>
                      </w:r>
                    </w:p>
                    <w:p w:rsidR="00BC0FC3" w:rsidRDefault="00BC0FC3" w:rsidP="000475F7">
                      <w:pPr>
                        <w:pStyle w:val="Heading4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AFE9DA6" wp14:editId="74F2BE7F">
                <wp:simplePos x="0" y="0"/>
                <wp:positionH relativeFrom="page">
                  <wp:posOffset>3154045</wp:posOffset>
                </wp:positionH>
                <wp:positionV relativeFrom="page">
                  <wp:posOffset>7964170</wp:posOffset>
                </wp:positionV>
                <wp:extent cx="226695" cy="1691640"/>
                <wp:effectExtent l="4445" t="127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ContactDetails"/>
                            </w:pPr>
                            <w:r>
                              <w:t>(407) 803-1847</w:t>
                            </w:r>
                          </w:p>
                          <w:p w:rsidR="00BC0FC3" w:rsidRDefault="00BC0FC3" w:rsidP="000475F7">
                            <w:pPr>
                              <w:pStyle w:val="ContactDetails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margin-left:248.35pt;margin-top:627.1pt;width:17.85pt;height:133.2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ContactDetails"/>
                      </w:pPr>
                      <w:r>
                        <w:t>(407) 803-1847</w:t>
                      </w:r>
                    </w:p>
                    <w:p w:rsidR="00BC0FC3" w:rsidRDefault="00BC0FC3" w:rsidP="000475F7">
                      <w:pPr>
                        <w:pStyle w:val="Contact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F82FC22" wp14:editId="7F0F70B3">
                <wp:simplePos x="0" y="0"/>
                <wp:positionH relativeFrom="page">
                  <wp:posOffset>2153920</wp:posOffset>
                </wp:positionH>
                <wp:positionV relativeFrom="page">
                  <wp:posOffset>7964170</wp:posOffset>
                </wp:positionV>
                <wp:extent cx="228600" cy="1691640"/>
                <wp:effectExtent l="0" t="0" r="0" b="10160"/>
                <wp:wrapTight wrapText="bothSides">
                  <wp:wrapPolygon edited="0">
                    <wp:start x="0" y="0"/>
                    <wp:lineTo x="0" y="21405"/>
                    <wp:lineTo x="19200" y="21405"/>
                    <wp:lineTo x="19200" y="0"/>
                    <wp:lineTo x="0" y="0"/>
                  </wp:wrapPolygon>
                </wp:wrapTight>
                <wp:docPr id="2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Heading4"/>
                            </w:pPr>
                            <w:r>
                              <w:t>M. Nicole Josecite</w:t>
                            </w:r>
                          </w:p>
                          <w:p w:rsidR="00BC0FC3" w:rsidRDefault="00BC0FC3" w:rsidP="000475F7">
                            <w:pPr>
                              <w:pStyle w:val="Heading4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169.6pt;margin-top:627.1pt;width:18pt;height:133.2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Heading4"/>
                      </w:pPr>
                      <w:r>
                        <w:t>M. Nicole Josecite</w:t>
                      </w:r>
                    </w:p>
                    <w:p w:rsidR="00BC0FC3" w:rsidRDefault="00BC0FC3" w:rsidP="000475F7">
                      <w:pPr>
                        <w:pStyle w:val="Heading4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E6386C1" wp14:editId="1B355A2E">
                <wp:simplePos x="0" y="0"/>
                <wp:positionH relativeFrom="page">
                  <wp:posOffset>2397125</wp:posOffset>
                </wp:positionH>
                <wp:positionV relativeFrom="page">
                  <wp:posOffset>7964170</wp:posOffset>
                </wp:positionV>
                <wp:extent cx="226695" cy="1691640"/>
                <wp:effectExtent l="0" t="1270" r="508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ContactDetails"/>
                            </w:pPr>
                            <w:r>
                              <w:t>(407) 601-3712</w:t>
                            </w:r>
                          </w:p>
                          <w:p w:rsidR="00BC0FC3" w:rsidRDefault="00BC0FC3" w:rsidP="000475F7">
                            <w:pPr>
                              <w:pStyle w:val="ContactDetails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5" type="#_x0000_t202" style="position:absolute;margin-left:188.75pt;margin-top:627.1pt;width:17.85pt;height:133.2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ContactDetails"/>
                      </w:pPr>
                      <w:r>
                        <w:t>(407) 601-3712</w:t>
                      </w:r>
                    </w:p>
                    <w:p w:rsidR="00BC0FC3" w:rsidRDefault="00BC0FC3" w:rsidP="000475F7">
                      <w:pPr>
                        <w:pStyle w:val="ContactDetails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8D155CC" wp14:editId="41D57110">
                <wp:simplePos x="0" y="0"/>
                <wp:positionH relativeFrom="page">
                  <wp:posOffset>1397635</wp:posOffset>
                </wp:positionH>
                <wp:positionV relativeFrom="page">
                  <wp:posOffset>7964170</wp:posOffset>
                </wp:positionV>
                <wp:extent cx="228600" cy="1691640"/>
                <wp:effectExtent l="0" t="0" r="0" b="10160"/>
                <wp:wrapTight wrapText="bothSides">
                  <wp:wrapPolygon edited="0">
                    <wp:start x="0" y="0"/>
                    <wp:lineTo x="0" y="21405"/>
                    <wp:lineTo x="19200" y="21405"/>
                    <wp:lineTo x="19200" y="0"/>
                    <wp:lineTo x="0" y="0"/>
                  </wp:wrapPolygon>
                </wp:wrapTight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Default="00BC0FC3" w:rsidP="000475F7">
                            <w:pPr>
                              <w:pStyle w:val="Heading4"/>
                            </w:pPr>
                            <w:r>
                              <w:t>M. Nicole Josecite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46" type="#_x0000_t202" style="position:absolute;margin-left:110.05pt;margin-top:627.1pt;width:18pt;height:133.2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" filled="f" stroked="f">
                <v:textbox style="layout-flow:vertical;mso-layout-flow-alt:bottom-to-top" inset="0,0,0,0">
                  <w:txbxContent>
                    <w:p w:rsidR="00BC0FC3" w:rsidRDefault="00BC0FC3" w:rsidP="000475F7">
                      <w:pPr>
                        <w:pStyle w:val="Heading4"/>
                      </w:pPr>
                      <w:r>
                        <w:t>M. Nicole Josecite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45F599D" wp14:editId="48FDBDF7">
                <wp:simplePos x="0" y="0"/>
                <wp:positionH relativeFrom="page">
                  <wp:posOffset>1640840</wp:posOffset>
                </wp:positionH>
                <wp:positionV relativeFrom="page">
                  <wp:posOffset>7964170</wp:posOffset>
                </wp:positionV>
                <wp:extent cx="226695" cy="1691640"/>
                <wp:effectExtent l="2540" t="127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FC3" w:rsidRDefault="00BC0FC3" w:rsidP="000475F7">
                            <w:pPr>
                              <w:pStyle w:val="ContactDetails"/>
                            </w:pPr>
                            <w:r>
                              <w:t>(407) 803-1847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7" type="#_x0000_t202" style="position:absolute;margin-left:129.2pt;margin-top:627.1pt;width:17.85pt;height:133.2pt;z-index:25165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BC0FC3" w:rsidRDefault="00BC0FC3" w:rsidP="000475F7">
                      <w:pPr>
                        <w:pStyle w:val="ContactDetails"/>
                      </w:pPr>
                      <w:r>
                        <w:t>(407) 803-1847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96D9614" wp14:editId="0C2365F2">
                <wp:simplePos x="0" y="0"/>
                <wp:positionH relativeFrom="page">
                  <wp:posOffset>884555</wp:posOffset>
                </wp:positionH>
                <wp:positionV relativeFrom="page">
                  <wp:posOffset>7964170</wp:posOffset>
                </wp:positionV>
                <wp:extent cx="226695" cy="1691640"/>
                <wp:effectExtent l="0" t="1270" r="635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FC3" w:rsidRDefault="00BC0FC3" w:rsidP="000475F7">
                            <w:pPr>
                              <w:pStyle w:val="ContactDetails"/>
                            </w:pPr>
                            <w:r>
                              <w:t>(407) 601-3712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8" type="#_x0000_t202" style="position:absolute;margin-left:69.65pt;margin-top:627.1pt;width:17.85pt;height:133.2pt;z-index:251658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" filled="f" stroked="f">
                <v:textbox style="layout-flow:vertical;mso-layout-flow-alt:bottom-to-top" inset="0,0,0,0">
                  <w:txbxContent>
                    <w:p w:rsidR="00BC0FC3" w:rsidRDefault="00BC0FC3" w:rsidP="000475F7">
                      <w:pPr>
                        <w:pStyle w:val="ContactDetails"/>
                      </w:pPr>
                      <w:r>
                        <w:t>(407) 601-3712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C0FC3" w:rsidRPr="00BC0FC3">
        <w:t xml:space="preserve"> </w:t>
      </w:r>
      <w:r w:rsidR="00BC0FC3">
        <w:rPr>
          <w:noProof/>
        </w:rPr>
        <mc:AlternateContent>
          <mc:Choice Requires="wps">
            <w:drawing>
              <wp:anchor distT="0" distB="0" distL="114300" distR="114300" simplePos="0" relativeHeight="251661328" behindDoc="0" locked="0" layoutInCell="1" allowOverlap="1" wp14:anchorId="47001060" wp14:editId="68810A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" cy="182880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BC0FC3" w:rsidRPr="007C0920" w:rsidRDefault="00BC0FC3" w:rsidP="00BC0FC3">
                            <w:pPr>
                              <w:pStyle w:val="Heading4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49" type="#_x0000_t202" style="position:absolute;margin-left:0;margin-top:0;width:2in;height:2in;z-index:251661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" mv:complextextbox="1" filled="f" stroked="f">
                <v:textbox>
                  <w:txbxContent>
                    <w:p w:rsidR="00BC0FC3" w:rsidRPr="007C0920" w:rsidRDefault="00BC0FC3" w:rsidP="00BC0FC3">
                      <w:pPr>
                        <w:pStyle w:val="Heading4"/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BB56567" wp14:editId="48FFD278">
                <wp:simplePos x="0" y="0"/>
                <wp:positionH relativeFrom="page">
                  <wp:posOffset>6693535</wp:posOffset>
                </wp:positionH>
                <wp:positionV relativeFrom="page">
                  <wp:posOffset>7964170</wp:posOffset>
                </wp:positionV>
                <wp:extent cx="228600" cy="1691640"/>
                <wp:effectExtent l="0" t="0" r="0" b="10160"/>
                <wp:wrapTight wrapText="bothSides">
                  <wp:wrapPolygon edited="0">
                    <wp:start x="0" y="0"/>
                    <wp:lineTo x="0" y="21405"/>
                    <wp:lineTo x="19200" y="21405"/>
                    <wp:lineTo x="19200" y="0"/>
                    <wp:lineTo x="0" y="0"/>
                  </wp:wrapPolygon>
                </wp:wrapTight>
                <wp:docPr id="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Default="00BC0FC3" w:rsidP="00BC0FC3">
                            <w:pPr>
                              <w:pStyle w:val="Heading4"/>
                            </w:pPr>
                            <w:r>
                              <w:t>M. Nicole Josecite</w:t>
                            </w:r>
                          </w:p>
                          <w:p w:rsidR="00BC0FC3" w:rsidRDefault="00BC0FC3" w:rsidP="000475F7">
                            <w:pPr>
                              <w:pStyle w:val="Heading4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0" type="#_x0000_t202" style="position:absolute;margin-left:527.05pt;margin-top:627.1pt;width:18pt;height:133.2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" filled="f" stroked="f">
                <v:textbox style="layout-flow:vertical;mso-layout-flow-alt:bottom-to-top" inset="0,0,0,0">
                  <w:txbxContent>
                    <w:p w:rsidR="00BC0FC3" w:rsidRDefault="00BC0FC3" w:rsidP="00BC0FC3">
                      <w:pPr>
                        <w:pStyle w:val="Heading4"/>
                      </w:pPr>
                      <w:r>
                        <w:t>M. Nicole Josecite</w:t>
                      </w:r>
                    </w:p>
                    <w:p w:rsidR="00BC0FC3" w:rsidRDefault="00BC0FC3" w:rsidP="000475F7">
                      <w:pPr>
                        <w:pStyle w:val="Heading4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C36B41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93A2C53" wp14:editId="67C320C0">
                <wp:simplePos x="0" y="0"/>
                <wp:positionH relativeFrom="page">
                  <wp:posOffset>641350</wp:posOffset>
                </wp:positionH>
                <wp:positionV relativeFrom="page">
                  <wp:posOffset>7964170</wp:posOffset>
                </wp:positionV>
                <wp:extent cx="228600" cy="1691640"/>
                <wp:effectExtent l="0" t="0" r="0" b="10160"/>
                <wp:wrapTight wrapText="bothSides">
                  <wp:wrapPolygon edited="0">
                    <wp:start x="0" y="0"/>
                    <wp:lineTo x="0" y="21405"/>
                    <wp:lineTo x="19200" y="21405"/>
                    <wp:lineTo x="19200" y="0"/>
                    <wp:lineTo x="0" y="0"/>
                  </wp:wrapPolygon>
                </wp:wrapTight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BC0FC3" w:rsidRDefault="00BC0FC3" w:rsidP="000475F7">
                            <w:pPr>
                              <w:pStyle w:val="Heading4"/>
                            </w:pPr>
                            <w:r>
                              <w:t>M. Nicole Josecite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1" type="#_x0000_t202" style="position:absolute;margin-left:50.5pt;margin-top:627.1pt;width:18pt;height:133.2pt;z-index:2516582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" filled="f" stroked="f">
                <v:textbox style="layout-flow:vertical;mso-layout-flow-alt:bottom-to-top" inset="0,0,0,0">
                  <w:txbxContent>
                    <w:p w:rsidR="00BC0FC3" w:rsidRDefault="00BC0FC3" w:rsidP="000475F7">
                      <w:pPr>
                        <w:pStyle w:val="Heading4"/>
                      </w:pPr>
                      <w:r>
                        <w:t>M. Nicole Josecite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sectPr w:rsidR="000475F7" w:rsidSect="00753BFA">
      <w:headerReference w:type="default" r:id="rId9"/>
      <w:pgSz w:w="12240" w:h="15840"/>
      <w:pgMar w:top="576" w:right="576" w:bottom="576" w:left="576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C4E" w:rsidRDefault="00232C4E">
      <w:r>
        <w:separator/>
      </w:r>
    </w:p>
  </w:endnote>
  <w:endnote w:type="continuationSeparator" w:id="0">
    <w:p w:rsidR="00232C4E" w:rsidRDefault="0023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C4E" w:rsidRDefault="00232C4E">
      <w:r>
        <w:separator/>
      </w:r>
    </w:p>
  </w:footnote>
  <w:footnote w:type="continuationSeparator" w:id="0">
    <w:p w:rsidR="00232C4E" w:rsidRDefault="00232C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FC3" w:rsidRDefault="00BC0FC3">
    <w:pPr>
      <w:pStyle w:val="Header"/>
    </w:pPr>
    <w:r>
      <w:rPr>
        <w:rFonts w:eastAsia="Times New Roman" w:cs="Times New Roman"/>
        <w:noProof/>
      </w:rPr>
      <w:drawing>
        <wp:anchor distT="0" distB="0" distL="114300" distR="114300" simplePos="0" relativeHeight="251659287" behindDoc="0" locked="0" layoutInCell="1" allowOverlap="1" wp14:anchorId="5A43A680" wp14:editId="70576399">
          <wp:simplePos x="0" y="0"/>
          <wp:positionH relativeFrom="page">
            <wp:posOffset>368300</wp:posOffset>
          </wp:positionH>
          <wp:positionV relativeFrom="page">
            <wp:posOffset>368300</wp:posOffset>
          </wp:positionV>
          <wp:extent cx="1993900" cy="1602740"/>
          <wp:effectExtent l="0" t="0" r="12700" b="0"/>
          <wp:wrapTight wrapText="bothSides">
            <wp:wrapPolygon edited="0">
              <wp:start x="0" y="0"/>
              <wp:lineTo x="0" y="21223"/>
              <wp:lineTo x="21462" y="21223"/>
              <wp:lineTo x="21462" y="0"/>
              <wp:lineTo x="0" y="0"/>
            </wp:wrapPolygon>
          </wp:wrapTight>
          <wp:docPr id="52" name="irc_mi" descr="http://sedonahealingmassage.net/wp-content/uploads/2013/01/oilst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sedonahealingmassage.net/wp-content/uploads/2013/01/oilston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0" cy="160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63" behindDoc="0" locked="0" layoutInCell="1" allowOverlap="1" wp14:anchorId="0C555B46" wp14:editId="695F85DD">
              <wp:simplePos x="0" y="0"/>
              <wp:positionH relativeFrom="page">
                <wp:posOffset>514350</wp:posOffset>
              </wp:positionH>
              <wp:positionV relativeFrom="page">
                <wp:posOffset>7924800</wp:posOffset>
              </wp:positionV>
              <wp:extent cx="6756400" cy="1767840"/>
              <wp:effectExtent l="6350" t="0" r="19050" b="10160"/>
              <wp:wrapTight wrapText="bothSides">
                <wp:wrapPolygon edited="0">
                  <wp:start x="-30" y="0"/>
                  <wp:lineTo x="-30" y="21484"/>
                  <wp:lineTo x="21661" y="21484"/>
                  <wp:lineTo x="21661" y="0"/>
                  <wp:lineTo x="-30" y="0"/>
                </wp:wrapPolygon>
              </wp:wrapTight>
              <wp:docPr id="5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56400" cy="1767840"/>
                        <a:chOff x="810" y="12480"/>
                        <a:chExt cx="10640" cy="2784"/>
                      </a:xfrm>
                    </wpg:grpSpPr>
                    <wps:wsp>
                      <wps:cNvPr id="6" name="Line 29"/>
                      <wps:cNvCnPr/>
                      <wps:spPr bwMode="auto">
                        <a:xfrm>
                          <a:off x="11450" y="12480"/>
                          <a:ext cx="0" cy="2784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Rectangle 5"/>
                      <wps:cNvSpPr>
                        <a:spLocks noChangeArrowheads="1"/>
                      </wps:cNvSpPr>
                      <wps:spPr bwMode="auto">
                        <a:xfrm>
                          <a:off x="810" y="12480"/>
                          <a:ext cx="1166" cy="27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8" name="Rectangle 12"/>
                      <wps:cNvSpPr>
                        <a:spLocks noChangeArrowheads="1"/>
                      </wps:cNvSpPr>
                      <wps:spPr bwMode="auto">
                        <a:xfrm>
                          <a:off x="3176" y="12480"/>
                          <a:ext cx="1166" cy="27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9" name="Rectangle 14"/>
                      <wps:cNvSpPr>
                        <a:spLocks noChangeArrowheads="1"/>
                      </wps:cNvSpPr>
                      <wps:spPr bwMode="auto">
                        <a:xfrm>
                          <a:off x="5542" y="12480"/>
                          <a:ext cx="1166" cy="27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0" name="Rectangle 16"/>
                      <wps:cNvSpPr>
                        <a:spLocks noChangeArrowheads="1"/>
                      </wps:cNvSpPr>
                      <wps:spPr bwMode="auto">
                        <a:xfrm>
                          <a:off x="7908" y="12480"/>
                          <a:ext cx="1166" cy="27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1" name="Rectangle 18"/>
                      <wps:cNvSpPr>
                        <a:spLocks noChangeArrowheads="1"/>
                      </wps:cNvSpPr>
                      <wps:spPr bwMode="auto">
                        <a:xfrm>
                          <a:off x="10274" y="12480"/>
                          <a:ext cx="1166" cy="27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Line 20"/>
                      <wps:cNvCnPr/>
                      <wps:spPr bwMode="auto">
                        <a:xfrm>
                          <a:off x="810" y="12480"/>
                          <a:ext cx="0" cy="2784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1"/>
                      <wps:cNvCnPr/>
                      <wps:spPr bwMode="auto">
                        <a:xfrm>
                          <a:off x="1988" y="12480"/>
                          <a:ext cx="0" cy="2784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22"/>
                      <wps:cNvCnPr/>
                      <wps:spPr bwMode="auto">
                        <a:xfrm>
                          <a:off x="3172" y="12480"/>
                          <a:ext cx="0" cy="2784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3"/>
                      <wps:cNvCnPr/>
                      <wps:spPr bwMode="auto">
                        <a:xfrm>
                          <a:off x="4353" y="12480"/>
                          <a:ext cx="0" cy="2784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24"/>
                      <wps:cNvCnPr/>
                      <wps:spPr bwMode="auto">
                        <a:xfrm>
                          <a:off x="5534" y="12480"/>
                          <a:ext cx="0" cy="2784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25"/>
                      <wps:cNvCnPr/>
                      <wps:spPr bwMode="auto">
                        <a:xfrm>
                          <a:off x="6722" y="12480"/>
                          <a:ext cx="0" cy="2784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26"/>
                      <wps:cNvCnPr/>
                      <wps:spPr bwMode="auto">
                        <a:xfrm>
                          <a:off x="7896" y="12480"/>
                          <a:ext cx="0" cy="2784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7"/>
                      <wps:cNvCnPr/>
                      <wps:spPr bwMode="auto">
                        <a:xfrm>
                          <a:off x="9077" y="12480"/>
                          <a:ext cx="0" cy="2784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28"/>
                      <wps:cNvCnPr/>
                      <wps:spPr bwMode="auto">
                        <a:xfrm>
                          <a:off x="10258" y="12480"/>
                          <a:ext cx="0" cy="2784"/>
                        </a:xfrm>
                        <a:prstGeom prst="line">
                          <a:avLst/>
                        </a:prstGeom>
                        <a:noFill/>
                        <a:ln w="12700" cap="rnd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2" o:spid="_x0000_s1026" style="position:absolute;margin-left:40.5pt;margin-top:624pt;width:532pt;height:139.2pt;z-index:251658263;mso-position-horizontal-relative:page;mso-position-vertical-relative:page" coordorigin="810,12480" coordsize="10640,27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">
              <v:line id="Line 29" o:spid="_x0000_s1027" style="position:absolute;visibility:visible;mso-wrap-style:square" from="11450,12480" to="11450,15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ph+i7wAAADaAAAADwAAAGRycy9kb3ducmV2LnhtbERPTYvCMBC9L/gfwgje1lQPotUoIgiL&#10;eLHV+9iMbbWZlCSr9d8bQfD4eN+LVWcacSfna8sKRsMEBHFhdc2lgmO+/Z2C8AFZY2OZFDzJw2rZ&#10;+1lgqu2DD3TPQiliCPsUFVQhtKmUvqjIoB/aljhyF+sMhghdKbXDRww3jRwnyUQarDk2VNjSpqLi&#10;lv2bOON0rq+bnZsx5cfxfnTKprnJlBr0u/UcRKAufMUf959WMIH3legHu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2ph+i7wAAADaAAAADwAAAAAAAAAAAAAAAAChAgAA&#10;ZHJzL2Rvd25yZXYueG1sUEsFBgAAAAAEAAQA+QAAAIoDAAAAAA==&#10;" strokecolor="#272727 [2749]" strokeweight="1pt">
                <v:stroke dashstyle="1 1" endcap="round"/>
                <v:shadow opacity="22938f" mv:blur="38100f" offset="0,2pt"/>
              </v:line>
              <v:rect id="Rectangle 5" o:spid="_x0000_s1028" style="position:absolute;left:810;top:12480;width:1166;height:27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7XEOxAAA&#10;ANoAAAAPAAAAZHJzL2Rvd25yZXYueG1sRI9Ba8JAFITvhf6H5QlepG4UqZK6ShHEirTQ2EOPj+wz&#10;iWbfxuyrxn/fLQg9DjPzDTNfdq5WF2pD5dnAaJiAIs69rbgw8LVfP81ABUG2WHsmAzcKsFw8Pswx&#10;tf7Kn3TJpFARwiFFA6VIk2od8pIchqFviKN38K1DibIttG3xGuGu1uMkedYOK44LJTa0Kik/ZT/O&#10;wGC9meQTkfFu932Wj9l7o4/nrTH9Xvf6Akqok//wvf1mDUzh70q8AXrx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e1xDsQAAADaAAAADwAAAAAAAAAAAAAAAACXAgAAZHJzL2Rv&#10;d25yZXYueG1sUEsFBgAAAAAEAAQA9QAAAIgDAAAAAA==&#10;" fillcolor="silver [1942]" stroked="f" strokecolor="#4a7ebb" strokeweight="1.5pt">
                <v:shadow opacity="22938f" mv:blur="38100f" offset="0,2pt"/>
                <v:textbox inset=",7.2pt,,7.2pt"/>
              </v:rect>
              <v:rect id="Rectangle 12" o:spid="_x0000_s1029" style="position:absolute;left:3176;top:12480;width:1166;height:27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uV8wQAA&#10;ANoAAAAPAAAAZHJzL2Rvd25yZXYueG1sRE9Na8JAEL0L/Q/LFLyIbipSJLoJpSC1SAuNHjwO2TFJ&#10;m52N2anGf+8eCj0+3vc6H1yrLtSHxrOBp1kCirj0tuHKwGG/mS5BBUG22HomAzcKkGcPozWm1l/5&#10;iy6FVCqGcEjRQC3SpVqHsiaHYeY74sidfO9QIuwrbXu8xnDX6nmSPGuHDceGGjt6ran8KX6dgcnm&#10;bVEuROa73fEsn8uPTn+f340ZPw4vK1BCg/yL/9xbayBujVfiDdDZ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HLlfMEAAADaAAAADwAAAAAAAAAAAAAAAACXAgAAZHJzL2Rvd25y&#10;ZXYueG1sUEsFBgAAAAAEAAQA9QAAAIUDAAAAAA==&#10;" fillcolor="silver [1942]" stroked="f" strokecolor="#4a7ebb" strokeweight="1.5pt">
                <v:shadow opacity="22938f" mv:blur="38100f" offset="0,2pt"/>
                <v:textbox inset=",7.2pt,,7.2pt"/>
              </v:rect>
              <v:rect id="Rectangle 14" o:spid="_x0000_s1030" style="position:absolute;left:5542;top:12480;width:1166;height:27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kDnxAAA&#10;ANoAAAAPAAAAZHJzL2Rvd25yZXYueG1sRI9fa8JAEMTfBb/DsUJfRC8VEU09RQRpi7Tgnwcfl9w2&#10;ieb2Ym6r6bfvFYQ+DjPzG2a+bF2lbtSE0rOB52ECijjztuTcwPGwGUxBBUG2WHkmAz8UYLnoduaY&#10;Wn/nHd32kqsI4ZCigUKkTrUOWUEOw9DXxNH78o1DibLJtW3wHuGu0qMkmWiHJceFAmtaF5Rd9t/O&#10;QH/zOs7GIqPt9nSVz+lHrc/Xd2Oeeu3qBZRQK//hR/vNGpjB35V4A/T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z5A58QAAADaAAAADwAAAAAAAAAAAAAAAACXAgAAZHJzL2Rv&#10;d25yZXYueG1sUEsFBgAAAAAEAAQA9QAAAIgDAAAAAA==&#10;" fillcolor="silver [1942]" stroked="f" strokecolor="#4a7ebb" strokeweight="1.5pt">
                <v:shadow opacity="22938f" mv:blur="38100f" offset="0,2pt"/>
                <v:textbox inset=",7.2pt,,7.2pt"/>
              </v:rect>
              <v:rect id="Rectangle 16" o:spid="_x0000_s1031" style="position:absolute;left:7908;top:12480;width:1166;height:27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rluxQAA&#10;ANsAAAAPAAAAZHJzL2Rvd25yZXYueG1sRI9BawJBDIXvQv/DkIIX0dmKFFkdpRSkFmmh6sFj2Im7&#10;2+5k1p1Ut/++ORR6S3gv731ZrvvQmCt1qY7s4GGSgSEuoq+5dHA8bMZzMEmQPTaRycEPJViv7gZL&#10;zH288Qdd91IaDeGUo4NKpM2tTUVFAdMktsSqnWMXUHTtSus7vGl4aOw0yx5twJq1ocKWnisqvvbf&#10;wcFo8zIrZiLT3e50kff5W2s/L6/ODe/7pwUYoV7+zX/XW6/4Sq+/6AB2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0muW7FAAAA2wAAAA8AAAAAAAAAAAAAAAAAlwIAAGRycy9k&#10;b3ducmV2LnhtbFBLBQYAAAAABAAEAPUAAACJAwAAAAA=&#10;" fillcolor="silver [1942]" stroked="f" strokecolor="#4a7ebb" strokeweight="1.5pt">
                <v:shadow opacity="22938f" mv:blur="38100f" offset="0,2pt"/>
                <v:textbox inset=",7.2pt,,7.2pt"/>
              </v:rect>
              <v:rect id="Rectangle 18" o:spid="_x0000_s1032" style="position:absolute;left:10274;top:12480;width:1166;height:27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ahz1wgAA&#10;ANsAAAAPAAAAZHJzL2Rvd25yZXYueG1sRE9La8JAEL4X/A/LCF5K3ShSJHUVEUSLWPBx6HHITpNo&#10;djZmR03/vVsoeJuP7zmTWesqdaMmlJ4NDPoJKOLM25JzA8fD8m0MKgiyxcozGfilALNp52WCqfV3&#10;3tFtL7mKIRxSNFCI1KnWISvIYej7mjhyP75xKBE2ubYN3mO4q/QwSd61w5JjQ4E1LQrKzvurM/C6&#10;XI2ykchws/m+yNd4W+vT5dOYXredf4ASauUp/nevbZw/gL9f4gF6+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JqHPXCAAAA2wAAAA8AAAAAAAAAAAAAAAAAlwIAAGRycy9kb3du&#10;cmV2LnhtbFBLBQYAAAAABAAEAPUAAACGAwAAAAA=&#10;" fillcolor="silver [1942]" stroked="f" strokecolor="#4a7ebb" strokeweight="1.5pt">
                <v:shadow opacity="22938f" mv:blur="38100f" offset="0,2pt"/>
                <v:textbox inset=",7.2pt,,7.2pt"/>
              </v:rect>
              <v:line id="Line 20" o:spid="_x0000_s1033" style="position:absolute;visibility:visible;mso-wrap-style:square" from="810,12480" to="810,15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kX+dcEAAADbAAAADwAAAGRycy9kb3ducmV2LnhtbESPQYvCMBCF7wv+hzCCtzW1B9GuUUQQ&#10;RLzY6n22GdtqMylJ1PrvzcKCtxne+968Wax604oHOd9YVjAZJyCIS6sbrhSciu33DIQPyBpby6Tg&#10;RR5Wy8HXAjNtn3ykRx4qEUPYZ6igDqHLpPRlTQb92HbEUbtYZzDE1VVSO3zGcNPKNEmm0mDD8UKN&#10;HW1qKm/53cQa59/mutm7OVNxSg+Tcz4rTK7UaNivf0AE6sPH/E/vdORS+PslDiCX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mRf51wQAAANsAAAAPAAAAAAAAAAAAAAAA&#10;AKECAABkcnMvZG93bnJldi54bWxQSwUGAAAAAAQABAD5AAAAjwMAAAAA&#10;" strokecolor="#272727 [2749]" strokeweight="1pt">
                <v:stroke dashstyle="1 1" endcap="round"/>
                <v:shadow opacity="22938f" mv:blur="38100f" offset="0,2pt"/>
              </v:line>
              <v:line id="Line 21" o:spid="_x0000_s1034" style="position:absolute;visibility:visible;mso-wrap-style:square" from="1988,12480" to="1988,15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lb7sMAAADbAAAADwAAAGRycy9kb3ducmV2LnhtbESPzWrDMBCE74W+g9hCb7WcFELiRgkl&#10;UAihl/jnvrU2tlNrZSTVdt8+ChR622Xmm53d7mfTi5Gc7ywrWCQpCOLa6o4bBWXx8bIG4QOyxt4y&#10;KfglD/vd48MWM20nPtOYh0bEEPYZKmhDGDIpfd2SQZ/YgThqF+sMhri6RmqHUww3vVym6Uoa7Dhe&#10;aHGgQ0v1d/5jYo3qq7seTm7DVJTLz0WVrwuTK/X8NL+/gQg0h3/zH33UkXuF+y9xALm7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kJW+7DAAAA2wAAAA8AAAAAAAAAAAAA&#10;AAAAoQIAAGRycy9kb3ducmV2LnhtbFBLBQYAAAAABAAEAPkAAACRAwAAAAA=&#10;" strokecolor="#272727 [2749]" strokeweight="1pt">
                <v:stroke dashstyle="1 1" endcap="round"/>
                <v:shadow opacity="22938f" mv:blur="38100f" offset="0,2pt"/>
              </v:line>
              <v:line id="Line 22" o:spid="_x0000_s1035" style="position:absolute;visibility:visible;mso-wrap-style:square" from="3172,12480" to="3172,15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DDmsMAAADbAAAADwAAAGRycy9kb3ducmV2LnhtbESPzWrDMBCE74W+g9hCb7WcUELiRgkl&#10;UAihl/jnvrU2tlNrZSTVdt8+ChR622Xmm53d7mfTi5Gc7ywrWCQpCOLa6o4bBWXx8bIG4QOyxt4y&#10;KfglD/vd48MWM20nPtOYh0bEEPYZKmhDGDIpfd2SQZ/YgThqF+sMhri6RmqHUww3vVym6Uoa7Dhe&#10;aHGgQ0v1d/5jYo3qq7seTm7DVJTLz0WVrwuTK/X8NL+/gQg0h3/zH33UkXuF+y9xALm7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bgw5rDAAAA2wAAAA8AAAAAAAAAAAAA&#10;AAAAoQIAAGRycy9kb3ducmV2LnhtbFBLBQYAAAAABAAEAPkAAACRAwAAAAA=&#10;" strokecolor="#272727 [2749]" strokeweight="1pt">
                <v:stroke dashstyle="1 1" endcap="round"/>
                <v:shadow opacity="22938f" mv:blur="38100f" offset="0,2pt"/>
              </v:line>
              <v:line id="Line 23" o:spid="_x0000_s1036" style="position:absolute;visibility:visible;mso-wrap-style:square" from="4353,12480" to="4353,15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xmAcMAAADbAAAADwAAAGRycy9kb3ducmV2LnhtbESPzWrDMBCE74W+g9hCb7WcQEPiRgkl&#10;UAihl/jnvrU2tlNrZSTVdt8+ChR622Xmm53d7mfTi5Gc7ywrWCQpCOLa6o4bBWXx8bIG4QOyxt4y&#10;KfglD/vd48MWM20nPtOYh0bEEPYZKmhDGDIpfd2SQZ/YgThqF+sMhri6RmqHUww3vVym6Uoa7Dhe&#10;aHGgQ0v1d/5jYo3qq7seTm7DVJTLz0WVrwuTK/X8NL+/gQg0h3/zH33UkXuF+y9xALm7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msZgHDAAAA2wAAAA8AAAAAAAAAAAAA&#10;AAAAoQIAAGRycy9kb3ducmV2LnhtbFBLBQYAAAAABAAEAPkAAACRAwAAAAA=&#10;" strokecolor="#272727 [2749]" strokeweight="1pt">
                <v:stroke dashstyle="1 1" endcap="round"/>
                <v:shadow opacity="22938f" mv:blur="38100f" offset="0,2pt"/>
              </v:line>
              <v:line id="Line 24" o:spid="_x0000_s1037" style="position:absolute;visibility:visible;mso-wrap-style:square" from="5534,12480" to="5534,15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X74dsAAAADbAAAADwAAAGRycy9kb3ducmV2LnhtbESPQYvCMBCF7wv+hzCCtzXVg2g1igjC&#10;Il5s9T42Y1ttJiXJav33RhC8zfDe9+bNYtWZRtzJ+dqygtEwAUFcWF1zqeCYb3+nIHxA1thYJgVP&#10;8rBa9n4WmGr74APds1CKGMI+RQVVCG0qpS8qMuiHtiWO2sU6gyGurpTa4SOGm0aOk2QiDdYcL1TY&#10;0qai4pb9m1jjdK6vm52bMeXH8X50yqa5yZQa9Lv1HESgLnzNH/pPR24C71/iAHL5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l++HbAAAAA2wAAAA8AAAAAAAAAAAAAAAAA&#10;oQIAAGRycy9kb3ducmV2LnhtbFBLBQYAAAAABAAEAPkAAACOAwAAAAA=&#10;" strokecolor="#272727 [2749]" strokeweight="1pt">
                <v:stroke dashstyle="1 1" endcap="round"/>
                <v:shadow opacity="22938f" mv:blur="38100f" offset="0,2pt"/>
              </v:line>
              <v:line id="Line 25" o:spid="_x0000_s1038" style="position:absolute;visibility:visible;mso-wrap-style:square" from="6722,12480" to="6722,15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Jd7cMAAADbAAAADwAAAGRycy9kb3ducmV2LnhtbESPzWrDMBCE74W+g9hCb7WcHJrEjRJK&#10;oBBCL/HPfWttbKfWykiq7b59FCj0tsvMNzu73c+mFyM531lWsEhSEMS11R03Csri42UNwgdkjb1l&#10;UvBLHva7x4ctZtpOfKYxD42IIewzVNCGMGRS+rolgz6xA3HULtYZDHF1jdQOpxhuerlM01dpsON4&#10;ocWBDi3V3/mPiTWqr+56OLkNU1EuPxdVvi5MrtTz0/z+BiLQHP7Nf/RRR24F91/iAHJ3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yXe3DAAAA2wAAAA8AAAAAAAAAAAAA&#10;AAAAoQIAAGRycy9kb3ducmV2LnhtbFBLBQYAAAAABAAEAPkAAACRAwAAAAA=&#10;" strokecolor="#272727 [2749]" strokeweight="1pt">
                <v:stroke dashstyle="1 1" endcap="round"/>
                <v:shadow opacity="22938f" mv:blur="38100f" offset="0,2pt"/>
              </v:line>
              <v:line id="Line 26" o:spid="_x0000_s1039" style="position:absolute;visibility:visible;mso-wrap-style:square" from="7896,12480" to="7896,15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63Jn8EAAADbAAAADwAAAGRycy9kb3ducmV2LnhtbESPQW/CMAyF75P4D5GRdhspHCZWCAgh&#10;IU2Iy1q4m8a0hcapkgzKv8eHSbv5ye97fl6uB9epO4XYejYwnWSgiCtvW64NHMvdxxxUTMgWO89k&#10;4EkR1qvR2xJz6x/8Q/ci1UpCOOZooEmpz7WOVUMO48T3xLK7+OAwiQy1tgEfEu46PcuyT+2wZbnQ&#10;YE/bhqpb8eukxuncXrf78MVUHmeH6amYl64w5n08bBagEg3p3/xHf1vhpKz8IgPo1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HrcmfwQAAANsAAAAPAAAAAAAAAAAAAAAA&#10;AKECAABkcnMvZG93bnJldi54bWxQSwUGAAAAAAQABAD5AAAAjwMAAAAA&#10;" strokecolor="#272727 [2749]" strokeweight="1pt">
                <v:stroke dashstyle="1 1" endcap="round"/>
                <v:shadow opacity="22938f" mv:blur="38100f" offset="0,2pt"/>
              </v:line>
              <v:line id="Line 27" o:spid="_x0000_s1040" style="position:absolute;visibility:visible;mso-wrap-style:square" from="9077,12480" to="9077,15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FsBMIAAADbAAAADwAAAGRycy9kb3ducmV2LnhtbESPQWvCQBCF7wX/wzJCb3Wjh5LEbEQE&#10;oZRemuh9zI5JNDsbdrca/71bKPQ2w3vfmzfFZjKDuJHzvWUFy0UCgrixuudWwaHev6UgfEDWOFgm&#10;BQ/ysClnLwXm2t75m25VaEUMYZ+jgi6EMZfSNx0Z9As7EkftbJ3BEFfXSu3wHsPNIFdJ8i4N9hwv&#10;dDjSrqPmWv2YWON46i+7T5cx1YfV1/JYpbWplHqdT9s1iEBT+Df/0R86chn8/hIHkO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OFsBMIAAADbAAAADwAAAAAAAAAAAAAA&#10;AAChAgAAZHJzL2Rvd25yZXYueG1sUEsFBgAAAAAEAAQA+QAAAJADAAAAAA==&#10;" strokecolor="#272727 [2749]" strokeweight="1pt">
                <v:stroke dashstyle="1 1" endcap="round"/>
                <v:shadow opacity="22938f" mv:blur="38100f" offset="0,2pt"/>
              </v:line>
              <v:line id="Line 28" o:spid="_x0000_s1041" style="position:absolute;visibility:visible;mso-wrap-style:square" from="10258,12480" to="10258,152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7cPJMIAAADbAAAADwAAAGRycy9kb3ducmV2LnhtbESPwW7CMAyG75N4h8iTdhspPUysI6AJ&#10;CQlNu9DC3TReW2icKglQ3h4fkHa0fv+fPy9Wo+vVlULsPBuYTTNQxLW3HTcG9tXmfQ4qJmSLvWcy&#10;cKcIq+XkZYGF9Tfe0bVMjRIIxwINtCkNhdaxbslhnPqBWLI/HxwmGUOjbcCbwF2v8yz70A47lgst&#10;DrRuqT6XFycah2N3Wv+ET6Zqn//ODuW8cqUxb6/j9xeoRGP6X362t9ZALvbyiwBAL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7cPJMIAAADbAAAADwAAAAAAAAAAAAAA&#10;AAChAgAAZHJzL2Rvd25yZXYueG1sUEsFBgAAAAAEAAQA+QAAAJADAAAAAA==&#10;" strokecolor="#272727 [2749]" strokeweight="1pt">
                <v:stroke dashstyle="1 1" endcap="round"/>
                <v:shadow opacity="22938f" mv:blur="38100f" offset="0,2pt"/>
              </v:line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193EE3D" wp14:editId="09C46D38">
              <wp:simplePos x="0" y="0"/>
              <wp:positionH relativeFrom="page">
                <wp:posOffset>2311400</wp:posOffset>
              </wp:positionH>
              <wp:positionV relativeFrom="page">
                <wp:posOffset>365760</wp:posOffset>
              </wp:positionV>
              <wp:extent cx="5095240" cy="1602740"/>
              <wp:effectExtent l="0" t="0" r="0" b="0"/>
              <wp:wrapTight wrapText="bothSides">
                <wp:wrapPolygon edited="0">
                  <wp:start x="-105" y="-128"/>
                  <wp:lineTo x="-105" y="21472"/>
                  <wp:lineTo x="21705" y="21472"/>
                  <wp:lineTo x="21705" y="-128"/>
                  <wp:lineTo x="-105" y="-128"/>
                </wp:wrapPolygon>
              </wp:wrapTight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5240" cy="16027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182pt;margin-top:28.8pt;width:401.2pt;height:126.2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" fillcolor="black [3215]" stroked="f" strokecolor="#4a7ebb" strokeweight="1.5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3275608" wp14:editId="44CF0CC2">
              <wp:simplePos x="0" y="0"/>
              <wp:positionH relativeFrom="page">
                <wp:posOffset>5486400</wp:posOffset>
              </wp:positionH>
              <wp:positionV relativeFrom="page">
                <wp:posOffset>1993900</wp:posOffset>
              </wp:positionV>
              <wp:extent cx="1920240" cy="5781040"/>
              <wp:effectExtent l="0" t="0" r="0" b="0"/>
              <wp:wrapTight wrapText="bothSides">
                <wp:wrapPolygon edited="0">
                  <wp:start x="-107" y="-128"/>
                  <wp:lineTo x="-107" y="21472"/>
                  <wp:lineTo x="21707" y="21472"/>
                  <wp:lineTo x="21707" y="-128"/>
                  <wp:lineTo x="-107" y="-128"/>
                </wp:wrapPolygon>
              </wp:wrapTight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20240" cy="578104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6in;margin-top:157pt;width:151.2pt;height:455.2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" fillcolor="#969696 [3206]" stroked="f" strokecolor="#4a7ebb" strokeweight="1.5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1C2967" wp14:editId="4E6D1238">
              <wp:simplePos x="0" y="0"/>
              <wp:positionH relativeFrom="page">
                <wp:posOffset>365760</wp:posOffset>
              </wp:positionH>
              <wp:positionV relativeFrom="page">
                <wp:posOffset>365760</wp:posOffset>
              </wp:positionV>
              <wp:extent cx="1920240" cy="1602740"/>
              <wp:effectExtent l="0" t="0" r="10160" b="0"/>
              <wp:wrapTight wrapText="bothSides">
                <wp:wrapPolygon edited="0">
                  <wp:start x="0" y="0"/>
                  <wp:lineTo x="0" y="21223"/>
                  <wp:lineTo x="21429" y="21223"/>
                  <wp:lineTo x="21429" y="0"/>
                  <wp:lineTo x="0" y="0"/>
                </wp:wrapPolygon>
              </wp:wrapTight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20240" cy="160274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C0FC3" w:rsidRDefault="00BC0FC3" w:rsidP="000475F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52" style="position:absolute;margin-left:28.8pt;margin-top:28.8pt;width:151.2pt;height:126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" fillcolor="#969696 [3206]" stroked="f" strokecolor="#4a7ebb" strokeweight="1.5pt">
              <v:shadow opacity="22938f" mv:blur="38100f" offset="0,2pt"/>
              <v:textbox inset=",7.2pt,,7.2pt">
                <w:txbxContent>
                  <w:p w:rsidR="00BC0FC3" w:rsidRDefault="00BC0FC3" w:rsidP="000475F7">
                    <w:pPr>
                      <w:jc w:val="center"/>
                    </w:pPr>
                  </w:p>
                </w:txbxContent>
              </v:textbox>
              <w10:wrap type="tight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0475F7"/>
    <w:rsid w:val="000475F7"/>
    <w:rsid w:val="00230C41"/>
    <w:rsid w:val="00232C4E"/>
    <w:rsid w:val="002B141D"/>
    <w:rsid w:val="003F3008"/>
    <w:rsid w:val="00632A66"/>
    <w:rsid w:val="006676A4"/>
    <w:rsid w:val="00753BFA"/>
    <w:rsid w:val="00BC0FC3"/>
    <w:rsid w:val="00C36B41"/>
    <w:rsid w:val="00D4502F"/>
    <w:rsid w:val="00D76C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B8B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6E5D"/>
    <w:pPr>
      <w:spacing w:after="60"/>
      <w:outlineLvl w:val="0"/>
    </w:pPr>
    <w:rPr>
      <w:rFonts w:asciiTheme="majorHAnsi" w:eastAsiaTheme="majorEastAsia" w:hAnsiTheme="majorHAnsi" w:cstheme="majorBidi"/>
      <w:bCs/>
      <w:color w:val="FFFFFF" w:themeColor="background1"/>
      <w:sz w:val="4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76E5D"/>
    <w:pPr>
      <w:spacing w:before="120" w:after="60"/>
      <w:outlineLvl w:val="1"/>
    </w:pPr>
    <w:rPr>
      <w:rFonts w:asciiTheme="majorHAnsi" w:eastAsiaTheme="majorEastAsia" w:hAnsiTheme="majorHAnsi" w:cstheme="majorBidi"/>
      <w:bCs/>
      <w:color w:val="FFFFFF" w:themeColor="background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76E5D"/>
    <w:pPr>
      <w:spacing w:before="20" w:after="20"/>
      <w:outlineLvl w:val="2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Heading4">
    <w:name w:val="heading 4"/>
    <w:basedOn w:val="Normal"/>
    <w:link w:val="Heading4Char"/>
    <w:semiHidden/>
    <w:unhideWhenUsed/>
    <w:qFormat/>
    <w:rsid w:val="007A4E9E"/>
    <w:pPr>
      <w:jc w:val="center"/>
      <w:outlineLvl w:val="3"/>
    </w:pPr>
    <w:rPr>
      <w:rFonts w:asciiTheme="majorHAnsi" w:eastAsiaTheme="majorEastAsia" w:hAnsiTheme="majorHAnsi" w:cstheme="majorBidi"/>
      <w:b/>
      <w:bCs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870"/>
  </w:style>
  <w:style w:type="paragraph" w:styleId="Footer">
    <w:name w:val="footer"/>
    <w:basedOn w:val="Normal"/>
    <w:link w:val="FooterChar"/>
    <w:uiPriority w:val="99"/>
    <w:unhideWhenUsed/>
    <w:rsid w:val="00C868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870"/>
  </w:style>
  <w:style w:type="paragraph" w:customStyle="1" w:styleId="ContactDetails">
    <w:name w:val="Contact Details"/>
    <w:basedOn w:val="Normal"/>
    <w:qFormat/>
    <w:rsid w:val="007A4E9E"/>
    <w:pPr>
      <w:jc w:val="center"/>
    </w:pPr>
    <w:rPr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semiHidden/>
    <w:rsid w:val="007A4E9E"/>
    <w:rPr>
      <w:rFonts w:asciiTheme="majorHAnsi" w:eastAsiaTheme="majorEastAsia" w:hAnsiTheme="majorHAnsi" w:cstheme="majorBidi"/>
      <w:b/>
      <w:bCs/>
      <w:iCs/>
      <w:color w:val="000000" w:themeColor="text2"/>
    </w:rPr>
  </w:style>
  <w:style w:type="paragraph" w:styleId="Subtitle">
    <w:name w:val="Subtitle"/>
    <w:basedOn w:val="Normal"/>
    <w:link w:val="SubtitleChar"/>
    <w:uiPriority w:val="11"/>
    <w:qFormat/>
    <w:rsid w:val="005D4B66"/>
    <w:pPr>
      <w:numPr>
        <w:ilvl w:val="1"/>
      </w:numPr>
      <w:spacing w:line="440" w:lineRule="exact"/>
    </w:pPr>
    <w:rPr>
      <w:rFonts w:asciiTheme="majorHAnsi" w:eastAsiaTheme="majorEastAsia" w:hAnsiTheme="majorHAnsi" w:cstheme="majorBidi"/>
      <w:iCs/>
      <w:color w:val="FFFFFF" w:themeColor="background1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D4B66"/>
    <w:rPr>
      <w:rFonts w:asciiTheme="majorHAnsi" w:eastAsiaTheme="majorEastAsia" w:hAnsiTheme="majorHAnsi" w:cstheme="majorBidi"/>
      <w:iCs/>
      <w:color w:val="FFFFFF" w:themeColor="background1"/>
      <w:sz w:val="40"/>
    </w:rPr>
  </w:style>
  <w:style w:type="paragraph" w:styleId="Title">
    <w:name w:val="Title"/>
    <w:basedOn w:val="Normal"/>
    <w:link w:val="TitleChar"/>
    <w:uiPriority w:val="10"/>
    <w:qFormat/>
    <w:rsid w:val="005D4B66"/>
    <w:pPr>
      <w:spacing w:line="1560" w:lineRule="exact"/>
    </w:pPr>
    <w:rPr>
      <w:rFonts w:asciiTheme="majorHAnsi" w:eastAsiaTheme="majorEastAsia" w:hAnsiTheme="majorHAnsi" w:cstheme="majorBidi"/>
      <w:color w:val="FFFFFF" w:themeColor="background1"/>
      <w:sz w:val="1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B66"/>
    <w:rPr>
      <w:rFonts w:asciiTheme="majorHAnsi" w:eastAsiaTheme="majorEastAsia" w:hAnsiTheme="majorHAnsi" w:cstheme="majorBidi"/>
      <w:color w:val="FFFFFF" w:themeColor="background1"/>
      <w:sz w:val="152"/>
      <w:szCs w:val="52"/>
    </w:rPr>
  </w:style>
  <w:style w:type="paragraph" w:customStyle="1" w:styleId="Style1">
    <w:name w:val="Style1"/>
    <w:basedOn w:val="Normal"/>
    <w:link w:val="Style1Char"/>
    <w:qFormat/>
    <w:rsid w:val="0050118D"/>
    <w:pPr>
      <w:jc w:val="right"/>
    </w:pPr>
    <w:rPr>
      <w:color w:val="FFFFFF" w:themeColor="background1"/>
      <w:sz w:val="28"/>
    </w:rPr>
  </w:style>
  <w:style w:type="character" w:customStyle="1" w:styleId="Style1Char">
    <w:name w:val="Style1 Char"/>
    <w:basedOn w:val="DefaultParagraphFont"/>
    <w:link w:val="Style1"/>
    <w:rsid w:val="0050118D"/>
    <w:rPr>
      <w:color w:val="FFFFFF" w:themeColor="background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76E5D"/>
    <w:rPr>
      <w:rFonts w:asciiTheme="majorHAnsi" w:eastAsiaTheme="majorEastAsia" w:hAnsiTheme="majorHAnsi" w:cstheme="majorBidi"/>
      <w:bCs/>
      <w:color w:val="FFFFFF" w:themeColor="background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E5D"/>
    <w:rPr>
      <w:rFonts w:asciiTheme="majorHAnsi" w:eastAsiaTheme="majorEastAsia" w:hAnsiTheme="majorHAnsi" w:cstheme="majorBidi"/>
      <w:bCs/>
      <w:color w:val="FFFFFF" w:themeColor="background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6E5D"/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BlockText">
    <w:name w:val="Block Text"/>
    <w:basedOn w:val="Normal"/>
    <w:rsid w:val="000D4D43"/>
    <w:pPr>
      <w:jc w:val="center"/>
    </w:pPr>
    <w:rPr>
      <w:iCs/>
      <w:color w:val="FFFFFF" w:themeColor="background1"/>
      <w:sz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6E5D"/>
    <w:pPr>
      <w:spacing w:after="60"/>
      <w:outlineLvl w:val="0"/>
    </w:pPr>
    <w:rPr>
      <w:rFonts w:asciiTheme="majorHAnsi" w:eastAsiaTheme="majorEastAsia" w:hAnsiTheme="majorHAnsi" w:cstheme="majorBidi"/>
      <w:bCs/>
      <w:color w:val="FFFFFF" w:themeColor="background1"/>
      <w:sz w:val="4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76E5D"/>
    <w:pPr>
      <w:spacing w:before="120" w:after="60"/>
      <w:outlineLvl w:val="1"/>
    </w:pPr>
    <w:rPr>
      <w:rFonts w:asciiTheme="majorHAnsi" w:eastAsiaTheme="majorEastAsia" w:hAnsiTheme="majorHAnsi" w:cstheme="majorBidi"/>
      <w:bCs/>
      <w:color w:val="FFFFFF" w:themeColor="background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76E5D"/>
    <w:pPr>
      <w:spacing w:before="20" w:after="20"/>
      <w:outlineLvl w:val="2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Heading4">
    <w:name w:val="heading 4"/>
    <w:basedOn w:val="Normal"/>
    <w:link w:val="Heading4Char"/>
    <w:semiHidden/>
    <w:unhideWhenUsed/>
    <w:qFormat/>
    <w:rsid w:val="007A4E9E"/>
    <w:pPr>
      <w:jc w:val="center"/>
      <w:outlineLvl w:val="3"/>
    </w:pPr>
    <w:rPr>
      <w:rFonts w:asciiTheme="majorHAnsi" w:eastAsiaTheme="majorEastAsia" w:hAnsiTheme="majorHAnsi" w:cstheme="majorBidi"/>
      <w:b/>
      <w:bCs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870"/>
  </w:style>
  <w:style w:type="paragraph" w:styleId="Footer">
    <w:name w:val="footer"/>
    <w:basedOn w:val="Normal"/>
    <w:link w:val="FooterChar"/>
    <w:uiPriority w:val="99"/>
    <w:unhideWhenUsed/>
    <w:rsid w:val="00C868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870"/>
  </w:style>
  <w:style w:type="paragraph" w:customStyle="1" w:styleId="ContactDetails">
    <w:name w:val="Contact Details"/>
    <w:basedOn w:val="Normal"/>
    <w:qFormat/>
    <w:rsid w:val="007A4E9E"/>
    <w:pPr>
      <w:jc w:val="center"/>
    </w:pPr>
    <w:rPr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semiHidden/>
    <w:rsid w:val="007A4E9E"/>
    <w:rPr>
      <w:rFonts w:asciiTheme="majorHAnsi" w:eastAsiaTheme="majorEastAsia" w:hAnsiTheme="majorHAnsi" w:cstheme="majorBidi"/>
      <w:b/>
      <w:bCs/>
      <w:iCs/>
      <w:color w:val="000000" w:themeColor="text2"/>
    </w:rPr>
  </w:style>
  <w:style w:type="paragraph" w:styleId="Subtitle">
    <w:name w:val="Subtitle"/>
    <w:basedOn w:val="Normal"/>
    <w:link w:val="SubtitleChar"/>
    <w:uiPriority w:val="11"/>
    <w:qFormat/>
    <w:rsid w:val="005D4B66"/>
    <w:pPr>
      <w:numPr>
        <w:ilvl w:val="1"/>
      </w:numPr>
      <w:spacing w:line="440" w:lineRule="exact"/>
    </w:pPr>
    <w:rPr>
      <w:rFonts w:asciiTheme="majorHAnsi" w:eastAsiaTheme="majorEastAsia" w:hAnsiTheme="majorHAnsi" w:cstheme="majorBidi"/>
      <w:iCs/>
      <w:color w:val="FFFFFF" w:themeColor="background1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D4B66"/>
    <w:rPr>
      <w:rFonts w:asciiTheme="majorHAnsi" w:eastAsiaTheme="majorEastAsia" w:hAnsiTheme="majorHAnsi" w:cstheme="majorBidi"/>
      <w:iCs/>
      <w:color w:val="FFFFFF" w:themeColor="background1"/>
      <w:sz w:val="40"/>
    </w:rPr>
  </w:style>
  <w:style w:type="paragraph" w:styleId="Title">
    <w:name w:val="Title"/>
    <w:basedOn w:val="Normal"/>
    <w:link w:val="TitleChar"/>
    <w:uiPriority w:val="10"/>
    <w:qFormat/>
    <w:rsid w:val="005D4B66"/>
    <w:pPr>
      <w:spacing w:line="1560" w:lineRule="exact"/>
    </w:pPr>
    <w:rPr>
      <w:rFonts w:asciiTheme="majorHAnsi" w:eastAsiaTheme="majorEastAsia" w:hAnsiTheme="majorHAnsi" w:cstheme="majorBidi"/>
      <w:color w:val="FFFFFF" w:themeColor="background1"/>
      <w:sz w:val="1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B66"/>
    <w:rPr>
      <w:rFonts w:asciiTheme="majorHAnsi" w:eastAsiaTheme="majorEastAsia" w:hAnsiTheme="majorHAnsi" w:cstheme="majorBidi"/>
      <w:color w:val="FFFFFF" w:themeColor="background1"/>
      <w:sz w:val="152"/>
      <w:szCs w:val="52"/>
    </w:rPr>
  </w:style>
  <w:style w:type="paragraph" w:customStyle="1" w:styleId="Style1">
    <w:name w:val="Style1"/>
    <w:basedOn w:val="Normal"/>
    <w:link w:val="Style1Char"/>
    <w:qFormat/>
    <w:rsid w:val="0050118D"/>
    <w:pPr>
      <w:jc w:val="right"/>
    </w:pPr>
    <w:rPr>
      <w:color w:val="FFFFFF" w:themeColor="background1"/>
      <w:sz w:val="28"/>
    </w:rPr>
  </w:style>
  <w:style w:type="character" w:customStyle="1" w:styleId="Style1Char">
    <w:name w:val="Style1 Char"/>
    <w:basedOn w:val="DefaultParagraphFont"/>
    <w:link w:val="Style1"/>
    <w:rsid w:val="0050118D"/>
    <w:rPr>
      <w:color w:val="FFFFFF" w:themeColor="background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76E5D"/>
    <w:rPr>
      <w:rFonts w:asciiTheme="majorHAnsi" w:eastAsiaTheme="majorEastAsia" w:hAnsiTheme="majorHAnsi" w:cstheme="majorBidi"/>
      <w:bCs/>
      <w:color w:val="FFFFFF" w:themeColor="background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E5D"/>
    <w:rPr>
      <w:rFonts w:asciiTheme="majorHAnsi" w:eastAsiaTheme="majorEastAsia" w:hAnsiTheme="majorHAnsi" w:cstheme="majorBidi"/>
      <w:bCs/>
      <w:color w:val="FFFFFF" w:themeColor="background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6E5D"/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BlockText">
    <w:name w:val="Block Text"/>
    <w:basedOn w:val="Normal"/>
    <w:rsid w:val="000D4D43"/>
    <w:pPr>
      <w:jc w:val="center"/>
    </w:pPr>
    <w:rPr>
      <w:iCs/>
      <w:color w:val="FFFFFF" w:themeColor="background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oogle.com/url?sa=i&amp;rct=j&amp;q=&amp;esrc=s&amp;source=images&amp;cd=&amp;cad=rja&amp;uact=8&amp;ved=0CAcQjRw&amp;url=http://blustonespa.com/&amp;ei=yRsWVa6pHZK1sATBmIKYAw&amp;bvm=bv.89381419,d.cWc&amp;psig=AFQjCNHaRW_PlpQjYPfaTHfbPOWMBRZTiA&amp;ust=1427598582854948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Flyers:Day%20Care%20Fly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Day Care Flyer.dotx</Template>
  <TotalTime>29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JOSECITE</dc:creator>
  <cp:keywords/>
  <dc:description/>
  <cp:lastModifiedBy>DANIEL JOSECITE</cp:lastModifiedBy>
  <cp:revision>1</cp:revision>
  <cp:lastPrinted>2015-03-28T03:43:00Z</cp:lastPrinted>
  <dcterms:created xsi:type="dcterms:W3CDTF">2015-03-28T03:05:00Z</dcterms:created>
  <dcterms:modified xsi:type="dcterms:W3CDTF">2015-03-28T03:44:00Z</dcterms:modified>
  <cp:category/>
</cp:coreProperties>
</file>